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06" w:rsidRDefault="006A4F9B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1.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36"/>
          <w:szCs w:val="36"/>
        </w:rPr>
        <w:t>Airline</w:t>
      </w:r>
      <w:proofErr w:type="spellEnd"/>
    </w:p>
    <w:p w:rsidR="00A17F06" w:rsidRDefault="00A17F06">
      <w:pPr>
        <w:rPr>
          <w:sz w:val="36"/>
          <w:szCs w:val="36"/>
        </w:rPr>
      </w:pPr>
    </w:p>
    <w:p w:rsidR="00A17F06" w:rsidRDefault="006A4F9B">
      <w:proofErr w:type="spellStart"/>
      <w:r>
        <w:t>Airline</w:t>
      </w:r>
      <w:proofErr w:type="spellEnd"/>
      <w:r>
        <w:t xml:space="preserve"> ID (PK)</w:t>
      </w:r>
    </w:p>
    <w:p w:rsidR="00A17F06" w:rsidRDefault="006A4F9B">
      <w:proofErr w:type="spellStart"/>
      <w:r>
        <w:t>Name</w:t>
      </w:r>
      <w:proofErr w:type="spellEnd"/>
    </w:p>
    <w:p w:rsidR="00A17F06" w:rsidRDefault="006A4F9B">
      <w:r>
        <w:t>Alias</w:t>
      </w:r>
    </w:p>
    <w:p w:rsidR="00A17F06" w:rsidRDefault="00DF3D63">
      <w:r>
        <w:t>IATA</w:t>
      </w:r>
    </w:p>
    <w:p w:rsidR="00A17F06" w:rsidRDefault="00DF3D63">
      <w:r>
        <w:t>ICAO</w:t>
      </w:r>
    </w:p>
    <w:p w:rsidR="00A17F06" w:rsidRDefault="006A4F9B">
      <w:proofErr w:type="spellStart"/>
      <w:r>
        <w:t>Callsign</w:t>
      </w:r>
      <w:proofErr w:type="spellEnd"/>
    </w:p>
    <w:p w:rsidR="00A17F06" w:rsidRDefault="006A4F9B">
      <w:r>
        <w:t>Country</w:t>
      </w:r>
    </w:p>
    <w:p w:rsidR="00A17F06" w:rsidRDefault="006A4F9B">
      <w:r>
        <w:t>Active</w:t>
      </w:r>
    </w:p>
    <w:p w:rsidR="00A17F06" w:rsidRDefault="00A17F06"/>
    <w:p w:rsidR="00A17F06" w:rsidRDefault="006A4F9B">
      <w:r>
        <w:rPr>
          <w:b/>
          <w:bCs/>
          <w:sz w:val="36"/>
          <w:szCs w:val="36"/>
        </w:rPr>
        <w:t>2.</w:t>
      </w:r>
      <w:r>
        <w:t xml:space="preserve"> </w:t>
      </w:r>
      <w:proofErr w:type="spellStart"/>
      <w:r>
        <w:rPr>
          <w:b/>
          <w:bCs/>
          <w:sz w:val="36"/>
          <w:szCs w:val="36"/>
        </w:rPr>
        <w:t>Airport</w:t>
      </w:r>
      <w:proofErr w:type="spellEnd"/>
    </w:p>
    <w:p w:rsidR="00A17F06" w:rsidRDefault="00A17F06">
      <w:pPr>
        <w:rPr>
          <w:b/>
          <w:bCs/>
          <w:sz w:val="36"/>
          <w:szCs w:val="36"/>
        </w:rPr>
      </w:pPr>
    </w:p>
    <w:p w:rsidR="00A17F06" w:rsidRDefault="006A4F9B">
      <w:proofErr w:type="spellStart"/>
      <w:r>
        <w:t>Airport</w:t>
      </w:r>
      <w:proofErr w:type="spellEnd"/>
      <w:r>
        <w:t xml:space="preserve"> ID (PK)</w:t>
      </w:r>
    </w:p>
    <w:p w:rsidR="00A17F06" w:rsidRDefault="006A4F9B">
      <w:proofErr w:type="spellStart"/>
      <w:r>
        <w:t>Name</w:t>
      </w:r>
      <w:proofErr w:type="spellEnd"/>
    </w:p>
    <w:p w:rsidR="00A17F06" w:rsidRDefault="006A4F9B">
      <w:r>
        <w:t>City</w:t>
      </w:r>
    </w:p>
    <w:p w:rsidR="00A17F06" w:rsidRDefault="006A4F9B">
      <w:r>
        <w:t>Country</w:t>
      </w:r>
    </w:p>
    <w:p w:rsidR="00A17F06" w:rsidRDefault="006A4F9B">
      <w:r>
        <w:t>IATA</w:t>
      </w:r>
    </w:p>
    <w:p w:rsidR="00A17F06" w:rsidRDefault="006A4F9B">
      <w:r>
        <w:t>ICAO</w:t>
      </w:r>
    </w:p>
    <w:p w:rsidR="00A17F06" w:rsidRDefault="006A4F9B">
      <w:proofErr w:type="spellStart"/>
      <w:r>
        <w:t>Latitude</w:t>
      </w:r>
      <w:proofErr w:type="spellEnd"/>
    </w:p>
    <w:p w:rsidR="00A17F06" w:rsidRDefault="006A4F9B">
      <w:proofErr w:type="spellStart"/>
      <w:r>
        <w:t>Longitude</w:t>
      </w:r>
      <w:proofErr w:type="spellEnd"/>
    </w:p>
    <w:p w:rsidR="00A17F06" w:rsidRDefault="006A4F9B">
      <w:proofErr w:type="spellStart"/>
      <w:r>
        <w:t>Altitude</w:t>
      </w:r>
      <w:proofErr w:type="spellEnd"/>
    </w:p>
    <w:p w:rsidR="00A17F06" w:rsidRDefault="006A4F9B">
      <w:proofErr w:type="spellStart"/>
      <w:r>
        <w:t>Timezone</w:t>
      </w:r>
      <w:proofErr w:type="spellEnd"/>
    </w:p>
    <w:p w:rsidR="00A17F06" w:rsidRDefault="006A4F9B">
      <w:r>
        <w:t>DST</w:t>
      </w:r>
    </w:p>
    <w:p w:rsidR="00A17F06" w:rsidRDefault="006A4F9B">
      <w:proofErr w:type="spellStart"/>
      <w:r>
        <w:t>Tz</w:t>
      </w:r>
      <w:proofErr w:type="spellEnd"/>
      <w:r>
        <w:t xml:space="preserve"> database time zone</w:t>
      </w:r>
    </w:p>
    <w:p w:rsidR="00A17F06" w:rsidRDefault="006A4F9B">
      <w:proofErr w:type="spellStart"/>
      <w:r>
        <w:t>Type</w:t>
      </w:r>
      <w:proofErr w:type="spellEnd"/>
    </w:p>
    <w:p w:rsidR="00A17F06" w:rsidRDefault="006A4F9B">
      <w:r>
        <w:t>Source</w:t>
      </w:r>
    </w:p>
    <w:p w:rsidR="00A17F06" w:rsidRDefault="00A17F06"/>
    <w:p w:rsidR="00A17F06" w:rsidRDefault="006A4F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  <w:proofErr w:type="spellStart"/>
      <w:r>
        <w:rPr>
          <w:b/>
          <w:bCs/>
          <w:sz w:val="36"/>
          <w:szCs w:val="36"/>
        </w:rPr>
        <w:t>Route</w:t>
      </w:r>
      <w:proofErr w:type="spellEnd"/>
      <w:r w:rsidR="00D474F2">
        <w:rPr>
          <w:b/>
          <w:bCs/>
          <w:sz w:val="36"/>
          <w:szCs w:val="36"/>
        </w:rPr>
        <w:t xml:space="preserve"> (P</w:t>
      </w:r>
      <w:r w:rsidR="00CA7D91">
        <w:rPr>
          <w:b/>
          <w:bCs/>
          <w:sz w:val="36"/>
          <w:szCs w:val="36"/>
        </w:rPr>
        <w:t xml:space="preserve">K composta da </w:t>
      </w:r>
      <w:proofErr w:type="spellStart"/>
      <w:r w:rsidR="00CA7D91">
        <w:rPr>
          <w:b/>
          <w:bCs/>
          <w:sz w:val="36"/>
          <w:szCs w:val="36"/>
        </w:rPr>
        <w:t>AirlineID</w:t>
      </w:r>
      <w:proofErr w:type="spellEnd"/>
      <w:r w:rsidR="00D474F2">
        <w:rPr>
          <w:b/>
          <w:bCs/>
          <w:sz w:val="36"/>
          <w:szCs w:val="36"/>
        </w:rPr>
        <w:t xml:space="preserve">, Source </w:t>
      </w:r>
      <w:proofErr w:type="spellStart"/>
      <w:r w:rsidR="00D474F2">
        <w:rPr>
          <w:b/>
          <w:bCs/>
          <w:sz w:val="36"/>
          <w:szCs w:val="36"/>
        </w:rPr>
        <w:t>Airport</w:t>
      </w:r>
      <w:proofErr w:type="spellEnd"/>
      <w:r w:rsidR="00CA7D91">
        <w:rPr>
          <w:b/>
          <w:bCs/>
          <w:sz w:val="36"/>
          <w:szCs w:val="36"/>
        </w:rPr>
        <w:t xml:space="preserve"> ID</w:t>
      </w:r>
      <w:r w:rsidR="00D474F2">
        <w:rPr>
          <w:b/>
          <w:bCs/>
          <w:sz w:val="36"/>
          <w:szCs w:val="36"/>
        </w:rPr>
        <w:t xml:space="preserve"> e </w:t>
      </w:r>
      <w:proofErr w:type="spellStart"/>
      <w:r w:rsidR="00D474F2">
        <w:rPr>
          <w:b/>
          <w:bCs/>
          <w:sz w:val="36"/>
          <w:szCs w:val="36"/>
        </w:rPr>
        <w:t>Destination</w:t>
      </w:r>
      <w:proofErr w:type="spellEnd"/>
      <w:r w:rsidR="00D474F2">
        <w:rPr>
          <w:b/>
          <w:bCs/>
          <w:sz w:val="36"/>
          <w:szCs w:val="36"/>
        </w:rPr>
        <w:t xml:space="preserve"> </w:t>
      </w:r>
      <w:proofErr w:type="spellStart"/>
      <w:r w:rsidR="00D474F2">
        <w:rPr>
          <w:b/>
          <w:bCs/>
          <w:sz w:val="36"/>
          <w:szCs w:val="36"/>
        </w:rPr>
        <w:t>Airport</w:t>
      </w:r>
      <w:proofErr w:type="spellEnd"/>
      <w:r w:rsidR="00CA7D91">
        <w:rPr>
          <w:b/>
          <w:bCs/>
          <w:sz w:val="36"/>
          <w:szCs w:val="36"/>
        </w:rPr>
        <w:t xml:space="preserve"> ID</w:t>
      </w:r>
      <w:r w:rsidR="00D474F2">
        <w:rPr>
          <w:b/>
          <w:bCs/>
          <w:sz w:val="36"/>
          <w:szCs w:val="36"/>
        </w:rPr>
        <w:t>)</w:t>
      </w:r>
    </w:p>
    <w:p w:rsidR="00A17F06" w:rsidRDefault="00A17F06"/>
    <w:p w:rsidR="00A17F06" w:rsidRDefault="006A4F9B">
      <w:proofErr w:type="spellStart"/>
      <w:r>
        <w:t>Airline</w:t>
      </w:r>
      <w:proofErr w:type="spellEnd"/>
      <w:r>
        <w:t xml:space="preserve"> ID (</w:t>
      </w:r>
      <w:proofErr w:type="spellStart"/>
      <w:r>
        <w:t>FK_Airlines</w:t>
      </w:r>
      <w:proofErr w:type="spellEnd"/>
      <w:r>
        <w:t>)</w:t>
      </w:r>
    </w:p>
    <w:p w:rsidR="00A17F06" w:rsidRDefault="00CA7D91">
      <w:proofErr w:type="spellStart"/>
      <w:r>
        <w:t>Airline</w:t>
      </w:r>
      <w:proofErr w:type="spellEnd"/>
    </w:p>
    <w:p w:rsidR="00A17F06" w:rsidRDefault="006A4F9B">
      <w:r>
        <w:t xml:space="preserve">Source </w:t>
      </w:r>
      <w:proofErr w:type="spellStart"/>
      <w:r>
        <w:t>Airport</w:t>
      </w:r>
      <w:proofErr w:type="spellEnd"/>
      <w:r>
        <w:t xml:space="preserve"> (</w:t>
      </w:r>
      <w:proofErr w:type="spellStart"/>
      <w:r>
        <w:t>FK_Airport</w:t>
      </w:r>
      <w:proofErr w:type="spellEnd"/>
      <w:r>
        <w:t>)</w:t>
      </w:r>
    </w:p>
    <w:p w:rsidR="00A17F06" w:rsidRDefault="006A4F9B">
      <w:r>
        <w:t xml:space="preserve">Source </w:t>
      </w:r>
      <w:proofErr w:type="spellStart"/>
      <w:r>
        <w:t>Airport</w:t>
      </w:r>
      <w:proofErr w:type="spellEnd"/>
      <w:r>
        <w:t xml:space="preserve"> ID (</w:t>
      </w:r>
      <w:proofErr w:type="spellStart"/>
      <w:r>
        <w:t>FK_Airport</w:t>
      </w:r>
      <w:proofErr w:type="spellEnd"/>
      <w:r>
        <w:t>)</w:t>
      </w:r>
    </w:p>
    <w:p w:rsidR="00A17F06" w:rsidRDefault="006A4F9B">
      <w:proofErr w:type="spellStart"/>
      <w:r>
        <w:t>Destination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 (</w:t>
      </w:r>
      <w:proofErr w:type="spellStart"/>
      <w:r>
        <w:t>FK_Airport</w:t>
      </w:r>
      <w:proofErr w:type="spellEnd"/>
      <w:r>
        <w:t>)</w:t>
      </w:r>
    </w:p>
    <w:p w:rsidR="00A17F06" w:rsidRDefault="006A4F9B">
      <w:proofErr w:type="spellStart"/>
      <w:r>
        <w:t>Destination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 ID (</w:t>
      </w:r>
      <w:proofErr w:type="spellStart"/>
      <w:r>
        <w:t>FK_Airport</w:t>
      </w:r>
      <w:proofErr w:type="spellEnd"/>
      <w:r>
        <w:t>)</w:t>
      </w:r>
    </w:p>
    <w:p w:rsidR="00A17F06" w:rsidRDefault="006A4F9B">
      <w:proofErr w:type="spellStart"/>
      <w:r>
        <w:t>Codeshare</w:t>
      </w:r>
      <w:proofErr w:type="spellEnd"/>
    </w:p>
    <w:p w:rsidR="00A17F06" w:rsidRDefault="006A4F9B">
      <w:proofErr w:type="spellStart"/>
      <w:r>
        <w:t>Stops</w:t>
      </w:r>
      <w:proofErr w:type="spellEnd"/>
    </w:p>
    <w:p w:rsidR="00A17F06" w:rsidRDefault="006A4F9B">
      <w:proofErr w:type="spellStart"/>
      <w:r>
        <w:t>Equipment</w:t>
      </w:r>
      <w:proofErr w:type="spellEnd"/>
    </w:p>
    <w:p w:rsidR="00A17F06" w:rsidRDefault="00A17F06"/>
    <w:p w:rsidR="00A17F06" w:rsidRDefault="006A4F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Airplane</w:t>
      </w:r>
    </w:p>
    <w:p w:rsidR="00A17F06" w:rsidRDefault="00A17F06"/>
    <w:p w:rsidR="00A17F06" w:rsidRDefault="006A4F9B">
      <w:proofErr w:type="spellStart"/>
      <w:r>
        <w:t>Name</w:t>
      </w:r>
      <w:proofErr w:type="spellEnd"/>
      <w:r>
        <w:t xml:space="preserve"> (PK)</w:t>
      </w:r>
    </w:p>
    <w:p w:rsidR="006A4F9B" w:rsidRDefault="006A4F9B">
      <w:r>
        <w:t xml:space="preserve">IATA Code </w:t>
      </w:r>
    </w:p>
    <w:p w:rsidR="00A17F06" w:rsidRDefault="006A4F9B">
      <w:r>
        <w:t>ICAO Code</w:t>
      </w:r>
    </w:p>
    <w:p w:rsidR="00A17F06" w:rsidRDefault="00A17F06"/>
    <w:p w:rsidR="00A17F06" w:rsidRDefault="00A17F06"/>
    <w:p w:rsidR="00A17F06" w:rsidRDefault="00A17F06"/>
    <w:p w:rsidR="00A17F06" w:rsidRDefault="00A17F06"/>
    <w:p w:rsidR="006A4F9B" w:rsidRDefault="006A4F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Relazioni</w:t>
      </w:r>
    </w:p>
    <w:p w:rsidR="00A17F06" w:rsidRDefault="00A17F06">
      <w:pPr>
        <w:rPr>
          <w:b/>
          <w:bCs/>
          <w:sz w:val="36"/>
          <w:szCs w:val="36"/>
        </w:rPr>
      </w:pPr>
    </w:p>
    <w:p w:rsidR="006A4F9B" w:rsidRDefault="006A4F9B">
      <w:pPr>
        <w:rPr>
          <w:b/>
          <w:bCs/>
        </w:rPr>
      </w:pPr>
      <w:proofErr w:type="spellStart"/>
      <w:r>
        <w:rPr>
          <w:b/>
          <w:bCs/>
        </w:rPr>
        <w:t>Airline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Airport</w:t>
      </w:r>
      <w:proofErr w:type="spellEnd"/>
      <w:r>
        <w:rPr>
          <w:b/>
          <w:bCs/>
        </w:rPr>
        <w:t>:</w:t>
      </w:r>
    </w:p>
    <w:p w:rsidR="006A4F9B" w:rsidRDefault="006A4F9B">
      <w:pPr>
        <w:rPr>
          <w:b/>
          <w:bCs/>
        </w:rPr>
      </w:pPr>
      <w:r>
        <w:rPr>
          <w:b/>
          <w:bCs/>
        </w:rPr>
        <w:t xml:space="preserve">Relazione N a N gestita tramite la tabella </w:t>
      </w:r>
      <w:proofErr w:type="spellStart"/>
      <w:r>
        <w:rPr>
          <w:b/>
          <w:bCs/>
        </w:rPr>
        <w:t>Route</w:t>
      </w:r>
      <w:proofErr w:type="spellEnd"/>
    </w:p>
    <w:p w:rsidR="006A4F9B" w:rsidRPr="006A4F9B" w:rsidRDefault="006A4F9B">
      <w:pPr>
        <w:rPr>
          <w:b/>
          <w:bCs/>
        </w:rPr>
      </w:pPr>
    </w:p>
    <w:p w:rsidR="00A17F06" w:rsidRDefault="006A4F9B">
      <w:pPr>
        <w:rPr>
          <w:b/>
          <w:bCs/>
        </w:rPr>
      </w:pPr>
      <w:proofErr w:type="spellStart"/>
      <w:r>
        <w:rPr>
          <w:b/>
          <w:bCs/>
        </w:rPr>
        <w:t>Airline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Route</w:t>
      </w:r>
      <w:proofErr w:type="spellEnd"/>
      <w:r>
        <w:rPr>
          <w:b/>
          <w:bCs/>
        </w:rPr>
        <w:t>:</w:t>
      </w:r>
    </w:p>
    <w:p w:rsidR="00A17F06" w:rsidRDefault="006A4F9B">
      <w:r>
        <w:t xml:space="preserve">Le compagnie aeree percorrono più rotte. </w:t>
      </w:r>
    </w:p>
    <w:p w:rsidR="00A17F06" w:rsidRDefault="006A4F9B">
      <w:r>
        <w:t>Relazione: 1 a N</w:t>
      </w:r>
    </w:p>
    <w:p w:rsidR="00A17F06" w:rsidRDefault="00A17F06"/>
    <w:p w:rsidR="00A17F06" w:rsidRDefault="006A4F9B">
      <w:pPr>
        <w:rPr>
          <w:b/>
          <w:bCs/>
        </w:rPr>
      </w:pPr>
      <w:proofErr w:type="spellStart"/>
      <w:r>
        <w:rPr>
          <w:b/>
          <w:bCs/>
        </w:rPr>
        <w:t>Airport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Route</w:t>
      </w:r>
      <w:proofErr w:type="spellEnd"/>
      <w:r>
        <w:rPr>
          <w:b/>
          <w:bCs/>
        </w:rPr>
        <w:t>:</w:t>
      </w:r>
    </w:p>
    <w:p w:rsidR="00A17F06" w:rsidRDefault="006A4F9B">
      <w:r>
        <w:t>Un aeroporto può essere sia un aeroporto di partenza che un aeroporto di arrivo in molte rotte.</w:t>
      </w:r>
    </w:p>
    <w:p w:rsidR="00A17F06" w:rsidRDefault="006A4F9B">
      <w:r>
        <w:t>Relazione: 1 a N</w:t>
      </w:r>
    </w:p>
    <w:p w:rsidR="006A4F9B" w:rsidRDefault="006A4F9B"/>
    <w:p w:rsidR="006A4F9B" w:rsidRPr="006A4F9B" w:rsidRDefault="006A4F9B">
      <w:pPr>
        <w:rPr>
          <w:b/>
        </w:rPr>
      </w:pPr>
      <w:r w:rsidRPr="006A4F9B">
        <w:rPr>
          <w:b/>
        </w:rPr>
        <w:t>Airplane:</w:t>
      </w:r>
    </w:p>
    <w:p w:rsidR="006A4F9B" w:rsidRDefault="006A4F9B">
      <w:r>
        <w:t>Tabella indipendente</w:t>
      </w:r>
    </w:p>
    <w:p w:rsidR="006A4F9B" w:rsidRDefault="006A4F9B"/>
    <w:p w:rsidR="006A4F9B" w:rsidRDefault="006A4F9B"/>
    <w:p w:rsidR="006A4F9B" w:rsidRPr="006A4F9B" w:rsidRDefault="006A4F9B">
      <w:pPr>
        <w:rPr>
          <w:b/>
          <w:sz w:val="36"/>
          <w:szCs w:val="36"/>
        </w:rPr>
      </w:pPr>
      <w:r w:rsidRPr="006A4F9B">
        <w:rPr>
          <w:b/>
          <w:sz w:val="36"/>
          <w:szCs w:val="36"/>
        </w:rPr>
        <w:t>Normalizzazioni</w:t>
      </w:r>
    </w:p>
    <w:p w:rsidR="006A4F9B" w:rsidRDefault="006A4F9B"/>
    <w:p w:rsidR="006A4F9B" w:rsidRDefault="006A4F9B">
      <w:r>
        <w:t xml:space="preserve">La tabella </w:t>
      </w:r>
      <w:proofErr w:type="spellStart"/>
      <w:r>
        <w:t>Route</w:t>
      </w:r>
      <w:proofErr w:type="spellEnd"/>
      <w:r>
        <w:t xml:space="preserve"> presenta una PK composta da più FK, ci sono colonne che potrebbero essere normalizzate come:</w:t>
      </w:r>
    </w:p>
    <w:p w:rsidR="006A4F9B" w:rsidRDefault="006A4F9B" w:rsidP="006A4F9B">
      <w:pPr>
        <w:pStyle w:val="Paragrafoelenco"/>
        <w:numPr>
          <w:ilvl w:val="0"/>
          <w:numId w:val="1"/>
        </w:numPr>
      </w:pPr>
      <w:r>
        <w:t xml:space="preserve">Le FK Source </w:t>
      </w:r>
      <w:proofErr w:type="spellStart"/>
      <w:r>
        <w:t>Airpo</w:t>
      </w:r>
      <w:r w:rsidR="00CA7D91">
        <w:t>rt</w:t>
      </w:r>
      <w:proofErr w:type="spellEnd"/>
      <w:r w:rsidR="00CA7D91">
        <w:t xml:space="preserve"> ID e </w:t>
      </w:r>
      <w:proofErr w:type="spellStart"/>
      <w:r w:rsidR="00CA7D91">
        <w:t>Destination</w:t>
      </w:r>
      <w:proofErr w:type="spellEnd"/>
      <w:r w:rsidR="00CA7D91">
        <w:t xml:space="preserve"> </w:t>
      </w:r>
      <w:proofErr w:type="spellStart"/>
      <w:r w:rsidR="00CA7D91">
        <w:t>Airport</w:t>
      </w:r>
      <w:proofErr w:type="spellEnd"/>
      <w:r w:rsidR="00CA7D91">
        <w:t xml:space="preserve"> ID,</w:t>
      </w:r>
      <w:bookmarkStart w:id="0" w:name="_GoBack"/>
      <w:bookmarkEnd w:id="0"/>
    </w:p>
    <w:p w:rsidR="006A4F9B" w:rsidRDefault="006A4F9B" w:rsidP="006A4F9B">
      <w:pPr>
        <w:pStyle w:val="Paragrafoelenco"/>
        <w:numPr>
          <w:ilvl w:val="0"/>
          <w:numId w:val="1"/>
        </w:numPr>
      </w:pPr>
      <w:r>
        <w:t xml:space="preserve">Le colonne </w:t>
      </w:r>
      <w:proofErr w:type="spellStart"/>
      <w:r>
        <w:t>Airline</w:t>
      </w:r>
      <w:proofErr w:type="spellEnd"/>
      <w:r>
        <w:t xml:space="preserve"> e </w:t>
      </w:r>
      <w:proofErr w:type="spellStart"/>
      <w:r>
        <w:t>AirlineID</w:t>
      </w:r>
      <w:proofErr w:type="spellEnd"/>
      <w:r>
        <w:t xml:space="preserve"> si relazionano allo stesso modo con la </w:t>
      </w:r>
      <w:proofErr w:type="spellStart"/>
      <w:r>
        <w:t>tebella</w:t>
      </w:r>
      <w:proofErr w:type="spellEnd"/>
      <w:r>
        <w:t xml:space="preserve"> Airlines, ridondanza di dati.</w:t>
      </w:r>
    </w:p>
    <w:p w:rsidR="00A17F06" w:rsidRDefault="00A17F06"/>
    <w:sectPr w:rsidR="00A17F0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69C8"/>
    <w:multiLevelType w:val="hybridMultilevel"/>
    <w:tmpl w:val="310CEC82"/>
    <w:lvl w:ilvl="0" w:tplc="BA140D3C">
      <w:start w:val="3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autoHyphenation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63"/>
    <w:rsid w:val="006A4F9B"/>
    <w:rsid w:val="00A17F06"/>
    <w:rsid w:val="00CA7D91"/>
    <w:rsid w:val="00D474F2"/>
    <w:rsid w:val="00DF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3D0F"/>
  <w15:docId w15:val="{618C5099-683F-4C68-AF4A-774E4F6A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Titolo"/>
    <w:next w:val="Corpotesto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qFormat/>
    <w:rPr>
      <w:b/>
      <w:bCs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character" w:customStyle="1" w:styleId="Testosorgente">
    <w:name w:val="Testo sorgente"/>
    <w:qFormat/>
    <w:rPr>
      <w:rFonts w:ascii="Liberation Mono" w:eastAsia="NSimSun" w:hAnsi="Liberation Mono" w:cs="Liberation Mono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uiPriority w:val="34"/>
    <w:qFormat/>
    <w:rsid w:val="006A4F9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_\OneDrive\Desktop\Progetti%20Stage%20Exprivia_Sadegh\Progetto3\Modello%20ER.dotx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ER.dotx</Template>
  <TotalTime>259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zecchillo</dc:creator>
  <dc:description/>
  <cp:lastModifiedBy>nico zecchillo</cp:lastModifiedBy>
  <cp:revision>2</cp:revision>
  <dcterms:created xsi:type="dcterms:W3CDTF">2025-02-07T12:15:00Z</dcterms:created>
  <dcterms:modified xsi:type="dcterms:W3CDTF">2025-02-17T11:13:00Z</dcterms:modified>
  <dc:language>it-IT</dc:language>
</cp:coreProperties>
</file>